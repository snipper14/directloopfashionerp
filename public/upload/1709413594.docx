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FB3096">
        <w:tc>
          <w:tcPr>
            <w:tcW w:w="4000" w:type="pct"/>
            <w:vAlign w:val="bottom"/>
          </w:tcPr>
          <w:p w:rsidR="00FB3096" w:rsidRDefault="002261B0">
            <w:pPr>
              <w:pStyle w:val="Name"/>
              <w:spacing w:after="60"/>
            </w:pPr>
            <w:r>
              <w:t>FROM</w:t>
            </w:r>
          </w:p>
          <w:p w:rsidR="00FB3096" w:rsidRPr="00883760" w:rsidRDefault="005F27F0" w:rsidP="002261B0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JARINA INVESTMENS LTD</w:t>
            </w:r>
          </w:p>
          <w:p w:rsidR="002261B0" w:rsidRPr="00883760" w:rsidRDefault="002261B0" w:rsidP="002261B0">
            <w:pPr>
              <w:pStyle w:val="NoSpacing"/>
              <w:rPr>
                <w:sz w:val="22"/>
                <w:szCs w:val="22"/>
              </w:rPr>
            </w:pPr>
            <w:r w:rsidRPr="00883760">
              <w:rPr>
                <w:sz w:val="22"/>
                <w:szCs w:val="22"/>
              </w:rPr>
              <w:t>Nairobi, GPO P.O BOX  37760, 00100:</w:t>
            </w:r>
          </w:p>
          <w:p w:rsidR="002261B0" w:rsidRDefault="002261B0" w:rsidP="002261B0">
            <w:pPr>
              <w:pStyle w:val="NoSpacing"/>
              <w:rPr>
                <w:sz w:val="22"/>
                <w:szCs w:val="22"/>
              </w:rPr>
            </w:pPr>
            <w:r w:rsidRPr="00883760">
              <w:rPr>
                <w:sz w:val="22"/>
                <w:szCs w:val="22"/>
              </w:rPr>
              <w:t xml:space="preserve">EMAIL:  </w:t>
            </w:r>
            <w:hyperlink r:id="rId11" w:history="1">
              <w:r w:rsidRPr="00883760">
                <w:rPr>
                  <w:rStyle w:val="Hyperlink"/>
                  <w:sz w:val="22"/>
                  <w:szCs w:val="22"/>
                </w:rPr>
                <w:t>kazungu.kambi32@gmail.com</w:t>
              </w:r>
            </w:hyperlink>
            <w:r w:rsidRPr="00883760">
              <w:rPr>
                <w:sz w:val="22"/>
                <w:szCs w:val="22"/>
              </w:rPr>
              <w:t>.</w:t>
            </w:r>
          </w:p>
          <w:p w:rsidR="002261B0" w:rsidRDefault="002261B0" w:rsidP="005F27F0">
            <w:pPr>
              <w:pStyle w:val="NoSpacing"/>
            </w:pPr>
          </w:p>
        </w:tc>
        <w:tc>
          <w:tcPr>
            <w:tcW w:w="1000" w:type="pct"/>
            <w:vAlign w:val="bottom"/>
          </w:tcPr>
          <w:p w:rsidR="00FB3096" w:rsidRDefault="00FB3096">
            <w:pPr>
              <w:pStyle w:val="NoSpacing"/>
            </w:pPr>
          </w:p>
        </w:tc>
      </w:tr>
    </w:tbl>
    <w:p w:rsidR="00FB3096" w:rsidRDefault="00B816A7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096" w:rsidRDefault="005F27F0">
                            <w:pPr>
                              <w:pStyle w:val="Title"/>
                            </w:pPr>
                            <w:r>
                              <w:t>INVOICE</w:t>
                            </w:r>
                            <w:r w:rsidR="00B816A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escription: 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FB3096" w:rsidRDefault="005F27F0">
                      <w:pPr>
                        <w:pStyle w:val="Title"/>
                      </w:pPr>
                      <w:r>
                        <w:t>INVOICE</w:t>
                      </w:r>
                      <w:r w:rsidR="00B816A7"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4951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4425"/>
        <w:gridCol w:w="4487"/>
      </w:tblGrid>
      <w:tr w:rsidR="002261B0" w:rsidTr="00230AFA">
        <w:trPr>
          <w:trHeight w:val="836"/>
        </w:trPr>
        <w:sdt>
          <w:sdtPr>
            <w:id w:val="-1843920489"/>
            <w:placeholder>
              <w:docPart w:val="58C02A52C6C848E295A7C774F0A4E882"/>
            </w:placeholder>
            <w:date w:fullDate="2024-02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425" w:type="dxa"/>
                <w:tcMar>
                  <w:bottom w:w="360" w:type="dxa"/>
                </w:tcMar>
              </w:tcPr>
              <w:p w:rsidR="002261B0" w:rsidRDefault="005F27F0">
                <w:pPr>
                  <w:pStyle w:val="NoSpacing"/>
                </w:pPr>
                <w:r>
                  <w:t>February 16, 2024</w:t>
                </w:r>
              </w:p>
            </w:tc>
          </w:sdtContent>
        </w:sdt>
        <w:tc>
          <w:tcPr>
            <w:tcW w:w="4487" w:type="dxa"/>
            <w:tcMar>
              <w:bottom w:w="360" w:type="dxa"/>
            </w:tcMar>
          </w:tcPr>
          <w:p w:rsidR="009B4872" w:rsidRDefault="009B4872" w:rsidP="009B4872">
            <w:pPr>
              <w:pStyle w:val="Name"/>
            </w:pPr>
            <w:r>
              <w:t>TO</w:t>
            </w:r>
            <w:r w:rsidR="005F27F0">
              <w:t xml:space="preserve"> </w:t>
            </w:r>
          </w:p>
          <w:p w:rsidR="005F27F0" w:rsidRDefault="005F27F0" w:rsidP="009B4872">
            <w:pPr>
              <w:pStyle w:val="Name"/>
            </w:pPr>
            <w:r w:rsidRPr="005F27F0">
              <w:rPr>
                <w:color w:val="000000" w:themeColor="text1"/>
              </w:rPr>
              <w:t>KNTC</w:t>
            </w:r>
            <w:r>
              <w:t xml:space="preserve"> </w:t>
            </w:r>
          </w:p>
          <w:p w:rsidR="005F27F0" w:rsidRPr="005F27F0" w:rsidRDefault="005F27F0" w:rsidP="005F27F0">
            <w:pPr>
              <w:pStyle w:val="Title"/>
            </w:pPr>
            <w:bookmarkStart w:id="0" w:name="_GoBack"/>
            <w:bookmarkEnd w:id="0"/>
          </w:p>
          <w:p w:rsidR="002261B0" w:rsidRDefault="002261B0" w:rsidP="006841C8">
            <w:pPr>
              <w:pStyle w:val="NoSpacing"/>
            </w:pPr>
          </w:p>
        </w:tc>
      </w:tr>
    </w:tbl>
    <w:p w:rsidR="00FB3096" w:rsidRDefault="00FB3096">
      <w:pPr>
        <w:pStyle w:val="InvoiceText"/>
      </w:pPr>
    </w:p>
    <w:tbl>
      <w:tblPr>
        <w:tblStyle w:val="InvoiceTable"/>
        <w:tblW w:w="4700" w:type="pct"/>
        <w:tblLook w:val="04E0" w:firstRow="1" w:lastRow="1" w:firstColumn="1" w:lastColumn="0" w:noHBand="0" w:noVBand="1"/>
        <w:tblDescription w:val="Invoice table"/>
      </w:tblPr>
      <w:tblGrid>
        <w:gridCol w:w="1027"/>
        <w:gridCol w:w="2537"/>
        <w:gridCol w:w="1252"/>
        <w:gridCol w:w="3644"/>
      </w:tblGrid>
      <w:tr w:rsidR="008365E9" w:rsidTr="005F2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12" w:type="pct"/>
          </w:tcPr>
          <w:p w:rsidR="008365E9" w:rsidRDefault="008365E9">
            <w:r>
              <w:t>QTY</w:t>
            </w:r>
          </w:p>
        </w:tc>
        <w:tc>
          <w:tcPr>
            <w:tcW w:w="1489" w:type="pct"/>
          </w:tcPr>
          <w:p w:rsidR="008365E9" w:rsidRDefault="008365E9">
            <w:r>
              <w:t xml:space="preserve">Description          </w:t>
            </w:r>
          </w:p>
        </w:tc>
        <w:tc>
          <w:tcPr>
            <w:tcW w:w="740" w:type="pct"/>
          </w:tcPr>
          <w:p w:rsidR="008365E9" w:rsidRDefault="008365E9" w:rsidP="00D25C2C">
            <w:pPr>
              <w:jc w:val="center"/>
            </w:pPr>
            <w:r>
              <w:t>Unit Price(KES)</w:t>
            </w:r>
          </w:p>
        </w:tc>
        <w:tc>
          <w:tcPr>
            <w:tcW w:w="2159" w:type="pct"/>
          </w:tcPr>
          <w:p w:rsidR="008365E9" w:rsidRDefault="008365E9" w:rsidP="00D25C2C">
            <w:pPr>
              <w:jc w:val="center"/>
            </w:pPr>
            <w:r>
              <w:t>TOTAL</w:t>
            </w:r>
            <w:r w:rsidR="005F27F0">
              <w:t>(KES)</w:t>
            </w:r>
          </w:p>
        </w:tc>
      </w:tr>
      <w:tr w:rsidR="008365E9" w:rsidTr="005F27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12" w:type="pct"/>
            <w:tcBorders>
              <w:bottom w:val="single" w:sz="4" w:space="0" w:color="9B9482" w:themeColor="text2" w:themeTint="99"/>
            </w:tcBorders>
          </w:tcPr>
          <w:p w:rsidR="008365E9" w:rsidRDefault="003257D5">
            <w:r>
              <w:t>1</w:t>
            </w:r>
          </w:p>
        </w:tc>
        <w:tc>
          <w:tcPr>
            <w:tcW w:w="1489" w:type="pct"/>
            <w:tcBorders>
              <w:bottom w:val="single" w:sz="4" w:space="0" w:color="9B9482" w:themeColor="text2" w:themeTint="99"/>
            </w:tcBorders>
          </w:tcPr>
          <w:p w:rsidR="008365E9" w:rsidRDefault="005F27F0" w:rsidP="006D567C">
            <w:pPr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Incotex</w:t>
            </w:r>
            <w:proofErr w:type="spellEnd"/>
            <w:r>
              <w:rPr>
                <w:sz w:val="22"/>
                <w:szCs w:val="22"/>
              </w:rPr>
              <w:t xml:space="preserve"> Serial Number</w:t>
            </w:r>
          </w:p>
          <w:p w:rsidR="005F27F0" w:rsidRDefault="005F27F0" w:rsidP="006D567C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KRAMW004202207080867</w:t>
            </w:r>
          </w:p>
          <w:p w:rsidR="005F27F0" w:rsidRPr="009C571F" w:rsidRDefault="005F27F0" w:rsidP="006D567C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Annual Renewal License</w:t>
            </w:r>
          </w:p>
          <w:p w:rsidR="008365E9" w:rsidRPr="009C571F" w:rsidRDefault="008365E9" w:rsidP="00D25C2C">
            <w:pPr>
              <w:rPr>
                <w:sz w:val="22"/>
                <w:szCs w:val="22"/>
              </w:rPr>
            </w:pPr>
          </w:p>
        </w:tc>
        <w:tc>
          <w:tcPr>
            <w:tcW w:w="740" w:type="pct"/>
            <w:tcBorders>
              <w:bottom w:val="single" w:sz="4" w:space="0" w:color="9B9482" w:themeColor="text2" w:themeTint="99"/>
            </w:tcBorders>
          </w:tcPr>
          <w:p w:rsidR="008365E9" w:rsidRPr="009C571F" w:rsidRDefault="005F27F0" w:rsidP="00D25C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257D5">
              <w:rPr>
                <w:sz w:val="22"/>
                <w:szCs w:val="22"/>
              </w:rPr>
              <w:t>0,000</w:t>
            </w:r>
          </w:p>
        </w:tc>
        <w:tc>
          <w:tcPr>
            <w:tcW w:w="2159" w:type="pct"/>
            <w:tcBorders>
              <w:bottom w:val="single" w:sz="4" w:space="0" w:color="9B9482" w:themeColor="text2" w:themeTint="99"/>
            </w:tcBorders>
          </w:tcPr>
          <w:p w:rsidR="008365E9" w:rsidRDefault="005F27F0" w:rsidP="00D25C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257D5">
              <w:rPr>
                <w:sz w:val="22"/>
                <w:szCs w:val="22"/>
              </w:rPr>
              <w:t>0,000</w:t>
            </w:r>
          </w:p>
        </w:tc>
      </w:tr>
    </w:tbl>
    <w:p w:rsidR="0078284B" w:rsidRDefault="0078284B" w:rsidP="0078284B"/>
    <w:p w:rsidR="0078284B" w:rsidRDefault="0078284B" w:rsidP="0078284B">
      <w:pPr>
        <w:pStyle w:val="Closing"/>
      </w:pPr>
    </w:p>
    <w:p w:rsidR="0078284B" w:rsidRDefault="00B816A7" w:rsidP="0078284B">
      <w:pPr>
        <w:pStyle w:val="Closing"/>
      </w:pPr>
      <w:r>
        <w:t>Thank you for your business!</w:t>
      </w:r>
    </w:p>
    <w:sectPr w:rsidR="0078284B">
      <w:footerReference w:type="default" r:id="rId12"/>
      <w:footerReference w:type="first" r:id="rId13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32" w:rsidRDefault="006A4732">
      <w:pPr>
        <w:spacing w:before="0" w:after="0"/>
      </w:pPr>
      <w:r>
        <w:separator/>
      </w:r>
    </w:p>
  </w:endnote>
  <w:endnote w:type="continuationSeparator" w:id="0">
    <w:p w:rsidR="006A4732" w:rsidRDefault="006A47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96" w:rsidRDefault="00B816A7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0D0B"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FB3096">
      <w:trPr>
        <w:jc w:val="center"/>
      </w:trPr>
      <w:tc>
        <w:tcPr>
          <w:tcW w:w="1665" w:type="pct"/>
          <w:vAlign w:val="center"/>
        </w:tcPr>
        <w:p w:rsidR="00FB3096" w:rsidRDefault="00B816A7" w:rsidP="00883760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r w:rsidR="00883760">
            <w:t>0724495262</w:t>
          </w:r>
        </w:p>
      </w:tc>
      <w:tc>
        <w:tcPr>
          <w:tcW w:w="3335" w:type="pct"/>
          <w:vAlign w:val="center"/>
        </w:tcPr>
        <w:p w:rsidR="00FB3096" w:rsidRDefault="00B816A7">
          <w:pPr>
            <w:pStyle w:val="Footer"/>
          </w:pPr>
          <w:r>
            <w:rPr>
              <w:rStyle w:val="ContactHeading"/>
            </w:rPr>
            <w:t xml:space="preserve">Email: </w:t>
          </w:r>
          <w:r w:rsidR="00883760">
            <w:t>Kazungu.kambi32@gmail.com</w:t>
          </w:r>
        </w:p>
      </w:tc>
    </w:tr>
    <w:tr w:rsidR="00FB3096">
      <w:trPr>
        <w:jc w:val="center"/>
      </w:trPr>
      <w:tc>
        <w:tcPr>
          <w:tcW w:w="1665" w:type="pct"/>
          <w:vAlign w:val="center"/>
        </w:tcPr>
        <w:p w:rsidR="00FB3096" w:rsidRDefault="00FB3096" w:rsidP="00883760">
          <w:pPr>
            <w:pStyle w:val="Footer"/>
          </w:pPr>
        </w:p>
      </w:tc>
      <w:tc>
        <w:tcPr>
          <w:tcW w:w="3335" w:type="pct"/>
          <w:vAlign w:val="center"/>
        </w:tcPr>
        <w:p w:rsidR="00FB3096" w:rsidRDefault="00FB3096" w:rsidP="00883760">
          <w:pPr>
            <w:pStyle w:val="Footer"/>
          </w:pPr>
        </w:p>
      </w:tc>
    </w:tr>
  </w:tbl>
  <w:p w:rsidR="00FB3096" w:rsidRDefault="00FB3096">
    <w:pPr>
      <w:pStyle w:val="TableSpa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32" w:rsidRDefault="006A4732">
      <w:pPr>
        <w:spacing w:before="0" w:after="0"/>
      </w:pPr>
      <w:r>
        <w:separator/>
      </w:r>
    </w:p>
  </w:footnote>
  <w:footnote w:type="continuationSeparator" w:id="0">
    <w:p w:rsidR="006A4732" w:rsidRDefault="006A473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B0"/>
    <w:rsid w:val="000615FC"/>
    <w:rsid w:val="000C5F78"/>
    <w:rsid w:val="000E03C9"/>
    <w:rsid w:val="001F5C98"/>
    <w:rsid w:val="0020240C"/>
    <w:rsid w:val="00206DAA"/>
    <w:rsid w:val="002261B0"/>
    <w:rsid w:val="00230AFA"/>
    <w:rsid w:val="00230C09"/>
    <w:rsid w:val="00253A4C"/>
    <w:rsid w:val="0027107C"/>
    <w:rsid w:val="002F4C67"/>
    <w:rsid w:val="003257D5"/>
    <w:rsid w:val="0033330E"/>
    <w:rsid w:val="003D154F"/>
    <w:rsid w:val="003E5953"/>
    <w:rsid w:val="003F44B4"/>
    <w:rsid w:val="00407D7B"/>
    <w:rsid w:val="00457EDC"/>
    <w:rsid w:val="005F27F0"/>
    <w:rsid w:val="006841C8"/>
    <w:rsid w:val="006A4732"/>
    <w:rsid w:val="006A707C"/>
    <w:rsid w:val="006C40C2"/>
    <w:rsid w:val="006D567C"/>
    <w:rsid w:val="006F2AE7"/>
    <w:rsid w:val="0078284B"/>
    <w:rsid w:val="0082090D"/>
    <w:rsid w:val="008365E9"/>
    <w:rsid w:val="00854FAE"/>
    <w:rsid w:val="00883760"/>
    <w:rsid w:val="008A5319"/>
    <w:rsid w:val="008C0DAB"/>
    <w:rsid w:val="00937A22"/>
    <w:rsid w:val="0099583C"/>
    <w:rsid w:val="009B4872"/>
    <w:rsid w:val="009C4AC5"/>
    <w:rsid w:val="009C571F"/>
    <w:rsid w:val="00B816A7"/>
    <w:rsid w:val="00BC6C06"/>
    <w:rsid w:val="00C04009"/>
    <w:rsid w:val="00C10D0B"/>
    <w:rsid w:val="00C11E9B"/>
    <w:rsid w:val="00C5386B"/>
    <w:rsid w:val="00C8397C"/>
    <w:rsid w:val="00D25C2C"/>
    <w:rsid w:val="00D82A58"/>
    <w:rsid w:val="00DE124B"/>
    <w:rsid w:val="00E000FA"/>
    <w:rsid w:val="00EC26EE"/>
    <w:rsid w:val="00ED5111"/>
    <w:rsid w:val="00F05B3B"/>
    <w:rsid w:val="00F55F67"/>
    <w:rsid w:val="00FB3096"/>
    <w:rsid w:val="00F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Ind w:w="0" w:type="dxa"/>
      <w:tblBorders>
        <w:insideH w:val="single" w:sz="4" w:space="0" w:color="9B9482" w:themeColor="tex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261B0"/>
    <w:rPr>
      <w:color w:val="4C483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6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Ind w:w="0" w:type="dxa"/>
      <w:tblBorders>
        <w:insideH w:val="single" w:sz="4" w:space="0" w:color="9B9482" w:themeColor="tex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261B0"/>
    <w:rPr>
      <w:color w:val="4C483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6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kazungu.kambi32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zun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C02A52C6C848E295A7C774F0A4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A2B01-FE62-4E72-B12D-B61782DFF348}"/>
      </w:docPartPr>
      <w:docPartBody>
        <w:p w:rsidR="00390DCC" w:rsidRDefault="00F3047A" w:rsidP="00F3047A">
          <w:pPr>
            <w:pStyle w:val="58C02A52C6C848E295A7C774F0A4E88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7A"/>
    <w:rsid w:val="0003150C"/>
    <w:rsid w:val="000979EC"/>
    <w:rsid w:val="0014169D"/>
    <w:rsid w:val="001C1295"/>
    <w:rsid w:val="002755D8"/>
    <w:rsid w:val="00390DCC"/>
    <w:rsid w:val="00414921"/>
    <w:rsid w:val="00553997"/>
    <w:rsid w:val="006506EB"/>
    <w:rsid w:val="00893B7B"/>
    <w:rsid w:val="009B3B00"/>
    <w:rsid w:val="00AE37A3"/>
    <w:rsid w:val="00B01631"/>
    <w:rsid w:val="00BF217B"/>
    <w:rsid w:val="00C71A0B"/>
    <w:rsid w:val="00CB676A"/>
    <w:rsid w:val="00D46D6A"/>
    <w:rsid w:val="00DD7B68"/>
    <w:rsid w:val="00E91F39"/>
    <w:rsid w:val="00F3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E5E879E9742AABA9294279D41AAE8">
    <w:name w:val="E0CE5E879E9742AABA9294279D41AAE8"/>
  </w:style>
  <w:style w:type="paragraph" w:customStyle="1" w:styleId="766472C0B3B045268393905713AE076E">
    <w:name w:val="766472C0B3B045268393905713AE076E"/>
  </w:style>
  <w:style w:type="paragraph" w:customStyle="1" w:styleId="30C024F95F2E41B9825D4BC6A87C693D">
    <w:name w:val="30C024F95F2E41B9825D4BC6A87C693D"/>
  </w:style>
  <w:style w:type="paragraph" w:customStyle="1" w:styleId="1DA7750798FE4DB692B5C0A34C0BDCAB">
    <w:name w:val="1DA7750798FE4DB692B5C0A34C0BDCAB"/>
  </w:style>
  <w:style w:type="paragraph" w:customStyle="1" w:styleId="F67D0BE31CFF4E93B56B7E1328E24085">
    <w:name w:val="F67D0BE31CFF4E93B56B7E1328E24085"/>
  </w:style>
  <w:style w:type="paragraph" w:customStyle="1" w:styleId="3E8AB9204CE3499D90091E1D69BBA865">
    <w:name w:val="3E8AB9204CE3499D90091E1D69BBA865"/>
  </w:style>
  <w:style w:type="paragraph" w:customStyle="1" w:styleId="9C549CB8CF644EA995932EAA3A01B22C">
    <w:name w:val="9C549CB8CF644EA995932EAA3A01B22C"/>
  </w:style>
  <w:style w:type="character" w:styleId="Strong">
    <w:name w:val="Strong"/>
    <w:basedOn w:val="DefaultParagraphFont"/>
    <w:uiPriority w:val="22"/>
    <w:qFormat/>
    <w:rPr>
      <w:b w:val="0"/>
      <w:bCs w:val="0"/>
      <w:color w:val="4F81BD" w:themeColor="accent1"/>
    </w:rPr>
  </w:style>
  <w:style w:type="paragraph" w:customStyle="1" w:styleId="4FB65F727E0C4931A69A3AC0DDC38C01">
    <w:name w:val="4FB65F727E0C4931A69A3AC0DDC38C01"/>
  </w:style>
  <w:style w:type="paragraph" w:customStyle="1" w:styleId="58C02A52C6C848E295A7C774F0A4E882">
    <w:name w:val="58C02A52C6C848E295A7C774F0A4E882"/>
    <w:rsid w:val="00F3047A"/>
  </w:style>
  <w:style w:type="paragraph" w:customStyle="1" w:styleId="E0D54C50F4814350870AD58EA4C1A87A">
    <w:name w:val="E0D54C50F4814350870AD58EA4C1A87A"/>
    <w:rsid w:val="00F3047A"/>
  </w:style>
  <w:style w:type="paragraph" w:customStyle="1" w:styleId="CABF04F3F0D94BF18614F7119566FCBB">
    <w:name w:val="CABF04F3F0D94BF18614F7119566FCBB"/>
    <w:rsid w:val="00414921"/>
  </w:style>
  <w:style w:type="paragraph" w:customStyle="1" w:styleId="BD7211DA424D48EFB23AA4C5FC6DB5CD">
    <w:name w:val="BD7211DA424D48EFB23AA4C5FC6DB5CD"/>
    <w:rsid w:val="00414921"/>
  </w:style>
  <w:style w:type="paragraph" w:customStyle="1" w:styleId="90F8138895BA45E381EAF37342DB1400">
    <w:name w:val="90F8138895BA45E381EAF37342DB1400"/>
    <w:rsid w:val="00C71A0B"/>
    <w:pPr>
      <w:spacing w:after="200" w:line="276" w:lineRule="auto"/>
    </w:pPr>
  </w:style>
  <w:style w:type="paragraph" w:customStyle="1" w:styleId="5EBEB1A92090481CBC17227B03CF4243">
    <w:name w:val="5EBEB1A92090481CBC17227B03CF4243"/>
    <w:rsid w:val="00C71A0B"/>
    <w:pPr>
      <w:spacing w:after="200" w:line="276" w:lineRule="auto"/>
    </w:pPr>
  </w:style>
  <w:style w:type="paragraph" w:customStyle="1" w:styleId="FFF3D6965CB94F429421E71D508C4140">
    <w:name w:val="FFF3D6965CB94F429421E71D508C4140"/>
    <w:rsid w:val="00C71A0B"/>
    <w:pPr>
      <w:spacing w:after="200" w:line="276" w:lineRule="auto"/>
    </w:pPr>
  </w:style>
  <w:style w:type="paragraph" w:customStyle="1" w:styleId="4B93FCADBBF8428DB004C7895DD2757A">
    <w:name w:val="4B93FCADBBF8428DB004C7895DD2757A"/>
    <w:rsid w:val="00C71A0B"/>
    <w:pPr>
      <w:spacing w:after="200" w:line="276" w:lineRule="auto"/>
    </w:pPr>
  </w:style>
  <w:style w:type="paragraph" w:customStyle="1" w:styleId="B075B7AE690747108F6D9543CCC100EA">
    <w:name w:val="B075B7AE690747108F6D9543CCC100EA"/>
    <w:rsid w:val="00C71A0B"/>
    <w:pPr>
      <w:spacing w:after="200" w:line="276" w:lineRule="auto"/>
    </w:pPr>
  </w:style>
  <w:style w:type="paragraph" w:customStyle="1" w:styleId="013DFCA5E21D479FB4AE65504FD0C935">
    <w:name w:val="013DFCA5E21D479FB4AE65504FD0C935"/>
    <w:rsid w:val="00AE37A3"/>
    <w:pPr>
      <w:spacing w:after="200" w:line="276" w:lineRule="auto"/>
    </w:pPr>
  </w:style>
  <w:style w:type="paragraph" w:customStyle="1" w:styleId="1FF86E46DFD647BCB5C33B8884FD3DEC">
    <w:name w:val="1FF86E46DFD647BCB5C33B8884FD3DEC"/>
    <w:rsid w:val="00AE37A3"/>
    <w:pPr>
      <w:spacing w:after="200" w:line="276" w:lineRule="auto"/>
    </w:pPr>
  </w:style>
  <w:style w:type="paragraph" w:customStyle="1" w:styleId="8C478918A03B423684B030D5CBDD649F">
    <w:name w:val="8C478918A03B423684B030D5CBDD649F"/>
    <w:rsid w:val="00AE37A3"/>
    <w:pPr>
      <w:spacing w:after="200" w:line="276" w:lineRule="auto"/>
    </w:pPr>
  </w:style>
  <w:style w:type="paragraph" w:customStyle="1" w:styleId="61A6C927981D429FBE4684DE281814E1">
    <w:name w:val="61A6C927981D429FBE4684DE281814E1"/>
    <w:rsid w:val="00AE37A3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E5E879E9742AABA9294279D41AAE8">
    <w:name w:val="E0CE5E879E9742AABA9294279D41AAE8"/>
  </w:style>
  <w:style w:type="paragraph" w:customStyle="1" w:styleId="766472C0B3B045268393905713AE076E">
    <w:name w:val="766472C0B3B045268393905713AE076E"/>
  </w:style>
  <w:style w:type="paragraph" w:customStyle="1" w:styleId="30C024F95F2E41B9825D4BC6A87C693D">
    <w:name w:val="30C024F95F2E41B9825D4BC6A87C693D"/>
  </w:style>
  <w:style w:type="paragraph" w:customStyle="1" w:styleId="1DA7750798FE4DB692B5C0A34C0BDCAB">
    <w:name w:val="1DA7750798FE4DB692B5C0A34C0BDCAB"/>
  </w:style>
  <w:style w:type="paragraph" w:customStyle="1" w:styleId="F67D0BE31CFF4E93B56B7E1328E24085">
    <w:name w:val="F67D0BE31CFF4E93B56B7E1328E24085"/>
  </w:style>
  <w:style w:type="paragraph" w:customStyle="1" w:styleId="3E8AB9204CE3499D90091E1D69BBA865">
    <w:name w:val="3E8AB9204CE3499D90091E1D69BBA865"/>
  </w:style>
  <w:style w:type="paragraph" w:customStyle="1" w:styleId="9C549CB8CF644EA995932EAA3A01B22C">
    <w:name w:val="9C549CB8CF644EA995932EAA3A01B22C"/>
  </w:style>
  <w:style w:type="character" w:styleId="Strong">
    <w:name w:val="Strong"/>
    <w:basedOn w:val="DefaultParagraphFont"/>
    <w:uiPriority w:val="22"/>
    <w:qFormat/>
    <w:rPr>
      <w:b w:val="0"/>
      <w:bCs w:val="0"/>
      <w:color w:val="4F81BD" w:themeColor="accent1"/>
    </w:rPr>
  </w:style>
  <w:style w:type="paragraph" w:customStyle="1" w:styleId="4FB65F727E0C4931A69A3AC0DDC38C01">
    <w:name w:val="4FB65F727E0C4931A69A3AC0DDC38C01"/>
  </w:style>
  <w:style w:type="paragraph" w:customStyle="1" w:styleId="58C02A52C6C848E295A7C774F0A4E882">
    <w:name w:val="58C02A52C6C848E295A7C774F0A4E882"/>
    <w:rsid w:val="00F3047A"/>
  </w:style>
  <w:style w:type="paragraph" w:customStyle="1" w:styleId="E0D54C50F4814350870AD58EA4C1A87A">
    <w:name w:val="E0D54C50F4814350870AD58EA4C1A87A"/>
    <w:rsid w:val="00F3047A"/>
  </w:style>
  <w:style w:type="paragraph" w:customStyle="1" w:styleId="CABF04F3F0D94BF18614F7119566FCBB">
    <w:name w:val="CABF04F3F0D94BF18614F7119566FCBB"/>
    <w:rsid w:val="00414921"/>
  </w:style>
  <w:style w:type="paragraph" w:customStyle="1" w:styleId="BD7211DA424D48EFB23AA4C5FC6DB5CD">
    <w:name w:val="BD7211DA424D48EFB23AA4C5FC6DB5CD"/>
    <w:rsid w:val="00414921"/>
  </w:style>
  <w:style w:type="paragraph" w:customStyle="1" w:styleId="90F8138895BA45E381EAF37342DB1400">
    <w:name w:val="90F8138895BA45E381EAF37342DB1400"/>
    <w:rsid w:val="00C71A0B"/>
    <w:pPr>
      <w:spacing w:after="200" w:line="276" w:lineRule="auto"/>
    </w:pPr>
  </w:style>
  <w:style w:type="paragraph" w:customStyle="1" w:styleId="5EBEB1A92090481CBC17227B03CF4243">
    <w:name w:val="5EBEB1A92090481CBC17227B03CF4243"/>
    <w:rsid w:val="00C71A0B"/>
    <w:pPr>
      <w:spacing w:after="200" w:line="276" w:lineRule="auto"/>
    </w:pPr>
  </w:style>
  <w:style w:type="paragraph" w:customStyle="1" w:styleId="FFF3D6965CB94F429421E71D508C4140">
    <w:name w:val="FFF3D6965CB94F429421E71D508C4140"/>
    <w:rsid w:val="00C71A0B"/>
    <w:pPr>
      <w:spacing w:after="200" w:line="276" w:lineRule="auto"/>
    </w:pPr>
  </w:style>
  <w:style w:type="paragraph" w:customStyle="1" w:styleId="4B93FCADBBF8428DB004C7895DD2757A">
    <w:name w:val="4B93FCADBBF8428DB004C7895DD2757A"/>
    <w:rsid w:val="00C71A0B"/>
    <w:pPr>
      <w:spacing w:after="200" w:line="276" w:lineRule="auto"/>
    </w:pPr>
  </w:style>
  <w:style w:type="paragraph" w:customStyle="1" w:styleId="B075B7AE690747108F6D9543CCC100EA">
    <w:name w:val="B075B7AE690747108F6D9543CCC100EA"/>
    <w:rsid w:val="00C71A0B"/>
    <w:pPr>
      <w:spacing w:after="200" w:line="276" w:lineRule="auto"/>
    </w:pPr>
  </w:style>
  <w:style w:type="paragraph" w:customStyle="1" w:styleId="013DFCA5E21D479FB4AE65504FD0C935">
    <w:name w:val="013DFCA5E21D479FB4AE65504FD0C935"/>
    <w:rsid w:val="00AE37A3"/>
    <w:pPr>
      <w:spacing w:after="200" w:line="276" w:lineRule="auto"/>
    </w:pPr>
  </w:style>
  <w:style w:type="paragraph" w:customStyle="1" w:styleId="1FF86E46DFD647BCB5C33B8884FD3DEC">
    <w:name w:val="1FF86E46DFD647BCB5C33B8884FD3DEC"/>
    <w:rsid w:val="00AE37A3"/>
    <w:pPr>
      <w:spacing w:after="200" w:line="276" w:lineRule="auto"/>
    </w:pPr>
  </w:style>
  <w:style w:type="paragraph" w:customStyle="1" w:styleId="8C478918A03B423684B030D5CBDD649F">
    <w:name w:val="8C478918A03B423684B030D5CBDD649F"/>
    <w:rsid w:val="00AE37A3"/>
    <w:pPr>
      <w:spacing w:after="200" w:line="276" w:lineRule="auto"/>
    </w:pPr>
  </w:style>
  <w:style w:type="paragraph" w:customStyle="1" w:styleId="61A6C927981D429FBE4684DE281814E1">
    <w:name w:val="61A6C927981D429FBE4684DE281814E1"/>
    <w:rsid w:val="00AE37A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CB2CA-5965-4075-8AD6-CF77F8B5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Kazungu Kambi</dc:creator>
  <cp:lastModifiedBy>KAZUNGU</cp:lastModifiedBy>
  <cp:revision>6</cp:revision>
  <cp:lastPrinted>2022-02-03T13:31:00Z</cp:lastPrinted>
  <dcterms:created xsi:type="dcterms:W3CDTF">2022-02-08T09:12:00Z</dcterms:created>
  <dcterms:modified xsi:type="dcterms:W3CDTF">2024-02-16T13:19:00Z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